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55" w:rsidRDefault="00C65122" w:rsidP="00C65122">
      <w:pPr>
        <w:jc w:val="center"/>
        <w:rPr>
          <w:b/>
          <w:sz w:val="40"/>
          <w:szCs w:val="40"/>
          <w:u w:val="single"/>
        </w:rPr>
      </w:pPr>
      <w:r w:rsidRPr="00C65122">
        <w:rPr>
          <w:b/>
          <w:sz w:val="40"/>
          <w:szCs w:val="40"/>
          <w:u w:val="single"/>
        </w:rPr>
        <w:t>Analysis Report</w:t>
      </w:r>
    </w:p>
    <w:p w:rsidR="00C65122" w:rsidRPr="00CA6F02" w:rsidRDefault="00C65122" w:rsidP="00C65122">
      <w:pPr>
        <w:pStyle w:val="Title"/>
        <w:spacing w:line="360" w:lineRule="auto"/>
        <w:jc w:val="both"/>
        <w:rPr>
          <w:rFonts w:ascii="Times New Roman" w:eastAsia="Calibri" w:hAnsi="Times New Roman"/>
          <w:u w:val="single"/>
        </w:rPr>
      </w:pPr>
      <w:r w:rsidRPr="00CA6F02">
        <w:rPr>
          <w:rFonts w:ascii="Times New Roman" w:eastAsia="Calibri" w:hAnsi="Times New Roman"/>
          <w:u w:val="single"/>
        </w:rPr>
        <w:t>1. Introduction</w:t>
      </w:r>
    </w:p>
    <w:p w:rsidR="00C65122" w:rsidRPr="00D62D6C" w:rsidRDefault="00C65122" w:rsidP="00C65122">
      <w:pPr>
        <w:jc w:val="both"/>
        <w:rPr>
          <w:rFonts w:ascii="Times New Roman" w:hAnsi="Times New Roman"/>
          <w:sz w:val="28"/>
          <w:szCs w:val="28"/>
        </w:rPr>
      </w:pPr>
      <w:r w:rsidRPr="00D62D6C">
        <w:rPr>
          <w:rFonts w:ascii="Times New Roman" w:hAnsi="Times New Roman"/>
          <w:sz w:val="28"/>
          <w:szCs w:val="28"/>
        </w:rPr>
        <w:t>SPA Business/Enterprise Management System is powerful, flexible, and easy to use and is designed and developed to deliver real conceivable benefits SPA Business.</w:t>
      </w:r>
    </w:p>
    <w:p w:rsidR="00C65122" w:rsidRDefault="00C65122" w:rsidP="00C65122">
      <w:pPr>
        <w:rPr>
          <w:rFonts w:ascii="Times New Roman" w:hAnsi="Times New Roman"/>
          <w:sz w:val="28"/>
          <w:szCs w:val="28"/>
        </w:rPr>
      </w:pPr>
      <w:r w:rsidRPr="00D62D6C">
        <w:rPr>
          <w:rFonts w:ascii="Times New Roman" w:hAnsi="Times New Roman"/>
          <w:sz w:val="28"/>
          <w:szCs w:val="28"/>
        </w:rPr>
        <w:t>Please peruse our features to see how the Spa</w:t>
      </w:r>
      <w:r>
        <w:rPr>
          <w:rFonts w:ascii="Times New Roman" w:hAnsi="Times New Roman"/>
          <w:sz w:val="28"/>
          <w:szCs w:val="28"/>
        </w:rPr>
        <w:t xml:space="preserve"> Business</w:t>
      </w:r>
      <w:r w:rsidRPr="00D62D6C">
        <w:rPr>
          <w:rFonts w:ascii="Times New Roman" w:hAnsi="Times New Roman"/>
          <w:sz w:val="28"/>
          <w:szCs w:val="28"/>
        </w:rPr>
        <w:t xml:space="preserve"> Manager can help you control your business. The Spa</w:t>
      </w:r>
      <w:r>
        <w:rPr>
          <w:rFonts w:ascii="Times New Roman" w:hAnsi="Times New Roman"/>
          <w:sz w:val="28"/>
          <w:szCs w:val="28"/>
        </w:rPr>
        <w:t xml:space="preserve"> Business</w:t>
      </w:r>
      <w:r w:rsidRPr="00D62D6C">
        <w:rPr>
          <w:rFonts w:ascii="Times New Roman" w:hAnsi="Times New Roman"/>
          <w:sz w:val="28"/>
          <w:szCs w:val="28"/>
        </w:rPr>
        <w:t xml:space="preserve"> Manager s</w:t>
      </w:r>
      <w:r>
        <w:rPr>
          <w:rFonts w:ascii="Times New Roman" w:hAnsi="Times New Roman"/>
          <w:sz w:val="28"/>
          <w:szCs w:val="28"/>
        </w:rPr>
        <w:t>ystem</w:t>
      </w:r>
      <w:r w:rsidRPr="00D62D6C">
        <w:rPr>
          <w:rFonts w:ascii="Times New Roman" w:hAnsi="Times New Roman"/>
          <w:sz w:val="28"/>
          <w:szCs w:val="28"/>
        </w:rPr>
        <w:t xml:space="preserve"> can be utilized by a variety of businesses from small (Booth Renter) to the large salon/spa with multiple locations. No matter your size the Spa-Salon Manage can aid you in appointment scheduling, inventory control,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2D6C">
        <w:rPr>
          <w:rFonts w:ascii="Times New Roman" w:hAnsi="Times New Roman"/>
          <w:sz w:val="28"/>
          <w:szCs w:val="28"/>
        </w:rPr>
        <w:t>administration, critical financial accounting, in a seamless flow and so much more.</w:t>
      </w:r>
    </w:p>
    <w:p w:rsidR="00CA6F02" w:rsidRDefault="00CA6F02" w:rsidP="00C65122">
      <w:pPr>
        <w:rPr>
          <w:rFonts w:ascii="Times New Roman" w:hAnsi="Times New Roman"/>
          <w:sz w:val="28"/>
          <w:szCs w:val="28"/>
        </w:rPr>
      </w:pPr>
    </w:p>
    <w:p w:rsidR="00CA6F02" w:rsidRPr="00CA6F02" w:rsidRDefault="00CA6F02" w:rsidP="00CA6F02">
      <w:pPr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 xml:space="preserve">1.1 Problem Introduction </w:t>
      </w:r>
    </w:p>
    <w:p w:rsidR="00CA6F02" w:rsidRPr="00CA6F02" w:rsidRDefault="00756BFF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1</w:t>
      </w:r>
      <w:r w:rsidR="00CA6F02" w:rsidRPr="00CA6F02">
        <w:rPr>
          <w:rFonts w:ascii="Times New Roman" w:hAnsi="Times New Roman"/>
          <w:b/>
          <w:sz w:val="32"/>
          <w:szCs w:val="32"/>
          <w:u w:val="single"/>
        </w:rPr>
        <w:t xml:space="preserve"> Lack of immediate retrievals: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CA6F02">
        <w:rPr>
          <w:rFonts w:ascii="Times New Roman" w:hAnsi="Times New Roman"/>
          <w:sz w:val="28"/>
          <w:szCs w:val="28"/>
        </w:rPr>
        <w:t xml:space="preserve">The information is very difficult to retrieve and to find particular information like- E.g. - To find out about the </w:t>
      </w:r>
      <w:r w:rsidR="00545849">
        <w:rPr>
          <w:rFonts w:ascii="Times New Roman" w:hAnsi="Times New Roman"/>
          <w:sz w:val="28"/>
          <w:szCs w:val="28"/>
        </w:rPr>
        <w:t>customer</w:t>
      </w:r>
      <w:r w:rsidRPr="00CA6F02">
        <w:rPr>
          <w:rFonts w:ascii="Times New Roman" w:hAnsi="Times New Roman"/>
          <w:sz w:val="28"/>
          <w:szCs w:val="28"/>
        </w:rPr>
        <w:t>’s history, the user has to go through various registers. This results in inconvenience and wastage of time.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2. Lack of immediate information storage: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CA6F02">
        <w:rPr>
          <w:rFonts w:ascii="Times New Roman" w:hAnsi="Times New Roman"/>
          <w:sz w:val="28"/>
          <w:szCs w:val="28"/>
        </w:rPr>
        <w:t>The information generated by various transactions takes time and efforts to be stored at right place.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3. Lack of prompt updating: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887C10">
        <w:rPr>
          <w:rFonts w:ascii="Times New Roman" w:hAnsi="Times New Roman"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 xml:space="preserve">Various changes to information like </w:t>
      </w:r>
      <w:r w:rsidR="00545849">
        <w:rPr>
          <w:rFonts w:ascii="Times New Roman" w:hAnsi="Times New Roman"/>
          <w:sz w:val="28"/>
          <w:szCs w:val="28"/>
        </w:rPr>
        <w:t>customer</w:t>
      </w:r>
      <w:r w:rsidRPr="00CA6F02">
        <w:rPr>
          <w:rFonts w:ascii="Times New Roman" w:hAnsi="Times New Roman"/>
          <w:sz w:val="28"/>
          <w:szCs w:val="28"/>
        </w:rPr>
        <w:t xml:space="preserve"> </w:t>
      </w:r>
      <w:r w:rsidR="00545849">
        <w:rPr>
          <w:rFonts w:ascii="Times New Roman" w:hAnsi="Times New Roman"/>
          <w:sz w:val="28"/>
          <w:szCs w:val="28"/>
        </w:rPr>
        <w:t xml:space="preserve">details, employee details </w:t>
      </w:r>
      <w:r w:rsidRPr="00CA6F02">
        <w:rPr>
          <w:rFonts w:ascii="Times New Roman" w:hAnsi="Times New Roman"/>
          <w:sz w:val="28"/>
          <w:szCs w:val="28"/>
        </w:rPr>
        <w:t>are difficult to make as paper work is involved.</w:t>
      </w:r>
    </w:p>
    <w:p w:rsidR="00CA6F02" w:rsidRDefault="00CA6F02" w:rsidP="00CA6F02">
      <w:pPr>
        <w:jc w:val="both"/>
        <w:rPr>
          <w:rFonts w:ascii="Times New Roman" w:hAnsi="Times New Roman"/>
          <w:b/>
          <w:sz w:val="32"/>
          <w:szCs w:val="32"/>
        </w:rPr>
      </w:pPr>
    </w:p>
    <w:p w:rsidR="00CA6F02" w:rsidRDefault="00CA6F02" w:rsidP="00CA6F02">
      <w:pPr>
        <w:jc w:val="both"/>
        <w:rPr>
          <w:rFonts w:ascii="Times New Roman" w:hAnsi="Times New Roman"/>
          <w:b/>
          <w:sz w:val="32"/>
          <w:szCs w:val="32"/>
        </w:rPr>
      </w:pP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lastRenderedPageBreak/>
        <w:t>4. Error prone manual calculation: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DE6C3D">
        <w:rPr>
          <w:rFonts w:ascii="Times New Roman" w:hAnsi="Times New Roman"/>
          <w:b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 xml:space="preserve">Manual calculations are error prone and take a lot of time this may result in incorrect information. For example </w:t>
      </w:r>
      <w:r>
        <w:rPr>
          <w:rFonts w:ascii="Times New Roman" w:hAnsi="Times New Roman"/>
          <w:sz w:val="28"/>
          <w:szCs w:val="28"/>
        </w:rPr>
        <w:t>calculation of customer</w:t>
      </w:r>
      <w:r w:rsidRPr="00CA6F02">
        <w:rPr>
          <w:rFonts w:ascii="Times New Roman" w:hAnsi="Times New Roman"/>
          <w:sz w:val="28"/>
          <w:szCs w:val="28"/>
        </w:rPr>
        <w:t>’s</w:t>
      </w:r>
      <w:r>
        <w:rPr>
          <w:rFonts w:ascii="Times New Roman" w:hAnsi="Times New Roman"/>
          <w:sz w:val="28"/>
          <w:szCs w:val="28"/>
        </w:rPr>
        <w:t xml:space="preserve"> </w:t>
      </w:r>
      <w:r w:rsidR="00D95085">
        <w:rPr>
          <w:rFonts w:ascii="Times New Roman" w:hAnsi="Times New Roman"/>
          <w:sz w:val="28"/>
          <w:szCs w:val="28"/>
        </w:rPr>
        <w:t xml:space="preserve">is </w:t>
      </w:r>
      <w:r>
        <w:rPr>
          <w:rFonts w:ascii="Times New Roman" w:hAnsi="Times New Roman"/>
          <w:sz w:val="28"/>
          <w:szCs w:val="28"/>
        </w:rPr>
        <w:t xml:space="preserve">bill based on various </w:t>
      </w:r>
      <w:r w:rsidR="00545849">
        <w:rPr>
          <w:rFonts w:ascii="Times New Roman" w:hAnsi="Times New Roman"/>
          <w:sz w:val="28"/>
          <w:szCs w:val="28"/>
        </w:rPr>
        <w:t>services</w:t>
      </w:r>
      <w:r w:rsidRPr="00CA6F02">
        <w:rPr>
          <w:rFonts w:ascii="Times New Roman" w:hAnsi="Times New Roman"/>
          <w:sz w:val="28"/>
          <w:szCs w:val="28"/>
        </w:rPr>
        <w:t>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5. Preparation of accurate and prompt reports: -</w:t>
      </w:r>
    </w:p>
    <w:p w:rsidR="00CA6F02" w:rsidRDefault="00CA6F02" w:rsidP="00CA6F02">
      <w:pPr>
        <w:jc w:val="both"/>
        <w:rPr>
          <w:rFonts w:ascii="Times New Roman" w:hAnsi="Times New Roman"/>
          <w:sz w:val="24"/>
          <w:szCs w:val="24"/>
        </w:rPr>
      </w:pPr>
      <w:r w:rsidRPr="00DE6C3D">
        <w:rPr>
          <w:rFonts w:ascii="Times New Roman" w:hAnsi="Times New Roman"/>
          <w:b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>This becomes a difficult task as information is difficult to collect from various registers</w:t>
      </w:r>
      <w:r w:rsidRPr="00887C10">
        <w:rPr>
          <w:rFonts w:ascii="Times New Roman" w:hAnsi="Times New Roman"/>
          <w:sz w:val="24"/>
          <w:szCs w:val="24"/>
        </w:rPr>
        <w:t>.</w:t>
      </w:r>
    </w:p>
    <w:p w:rsidR="00F575AF" w:rsidRDefault="00F575AF" w:rsidP="00CA6F02">
      <w:pPr>
        <w:jc w:val="both"/>
        <w:rPr>
          <w:rFonts w:ascii="Times New Roman" w:hAnsi="Times New Roman"/>
          <w:sz w:val="24"/>
          <w:szCs w:val="24"/>
        </w:rPr>
      </w:pPr>
    </w:p>
    <w:p w:rsidR="00F575AF" w:rsidRDefault="00551D1A" w:rsidP="00F575A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2. </w:t>
      </w:r>
      <w:r w:rsidR="00F575AF" w:rsidRPr="00F575AF">
        <w:rPr>
          <w:rFonts w:ascii="Times New Roman" w:hAnsi="Times New Roman"/>
          <w:b/>
          <w:sz w:val="32"/>
          <w:szCs w:val="32"/>
          <w:u w:val="single"/>
        </w:rPr>
        <w:t>Objective:-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Define SPA.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Recording information about the customers that come.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Generating bills.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Recording information related to services given to Customers.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Keeping record of the Products purchased by/provided to customers.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Keeping information about employee of the SPA.</w:t>
      </w:r>
    </w:p>
    <w:p w:rsidR="00F575AF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Provide online Book Appointment facility.</w:t>
      </w:r>
    </w:p>
    <w:p w:rsidR="00D95085" w:rsidRPr="00D95085" w:rsidRDefault="00D95085" w:rsidP="00D9508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95085">
        <w:rPr>
          <w:rFonts w:ascii="Times New Roman" w:hAnsi="Times New Roman"/>
          <w:sz w:val="28"/>
          <w:szCs w:val="28"/>
        </w:rPr>
        <w:t xml:space="preserve">These are the various jobs that need to be done in a </w:t>
      </w:r>
      <w:r w:rsidR="00756BFF">
        <w:rPr>
          <w:rFonts w:ascii="Times New Roman" w:hAnsi="Times New Roman"/>
          <w:sz w:val="28"/>
          <w:szCs w:val="28"/>
        </w:rPr>
        <w:t>SPA</w:t>
      </w:r>
      <w:r w:rsidRPr="00D95085">
        <w:rPr>
          <w:rFonts w:ascii="Times New Roman" w:hAnsi="Times New Roman"/>
          <w:sz w:val="28"/>
          <w:szCs w:val="28"/>
        </w:rPr>
        <w:t xml:space="preserve"> by the </w:t>
      </w:r>
      <w:r w:rsidR="00756BFF">
        <w:rPr>
          <w:rFonts w:ascii="Times New Roman" w:hAnsi="Times New Roman"/>
          <w:sz w:val="28"/>
          <w:szCs w:val="28"/>
        </w:rPr>
        <w:t>service</w:t>
      </w:r>
      <w:r w:rsidRPr="00D95085">
        <w:rPr>
          <w:rFonts w:ascii="Times New Roman" w:hAnsi="Times New Roman"/>
          <w:sz w:val="28"/>
          <w:szCs w:val="28"/>
        </w:rPr>
        <w:t xml:space="preserve"> staff and </w:t>
      </w:r>
      <w:r w:rsidR="00756BFF">
        <w:rPr>
          <w:rFonts w:ascii="Times New Roman" w:hAnsi="Times New Roman"/>
          <w:sz w:val="28"/>
          <w:szCs w:val="28"/>
        </w:rPr>
        <w:t>Manager</w:t>
      </w:r>
      <w:r w:rsidRPr="00D95085">
        <w:rPr>
          <w:rFonts w:ascii="Times New Roman" w:hAnsi="Times New Roman"/>
          <w:sz w:val="28"/>
          <w:szCs w:val="28"/>
        </w:rPr>
        <w:t>s. All these works are done on papers.</w:t>
      </w: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686071" w:rsidRDefault="00756BFF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56BFF">
        <w:rPr>
          <w:rFonts w:ascii="Times New Roman" w:hAnsi="Times New Roman"/>
          <w:b/>
          <w:iCs/>
          <w:sz w:val="32"/>
          <w:szCs w:val="32"/>
          <w:u w:val="single"/>
        </w:rPr>
        <w:lastRenderedPageBreak/>
        <w:t>Scope of the Project</w:t>
      </w:r>
      <w:r w:rsidRPr="00756BFF">
        <w:rPr>
          <w:rFonts w:ascii="Times New Roman" w:hAnsi="Times New Roman"/>
          <w:b/>
          <w:sz w:val="32"/>
          <w:szCs w:val="32"/>
          <w:u w:val="single"/>
        </w:rPr>
        <w:t>:-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Of all the SPA manager will request to the admin of the system to provide the system services for their SPA.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administrator of the system will create the account for the SPA, and generate the bill according to system services mentioned by the SPA manager.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FF">
        <w:rPr>
          <w:rFonts w:ascii="Times New Roman" w:hAnsi="Times New Roman" w:cs="Times New Roman"/>
          <w:sz w:val="28"/>
          <w:szCs w:val="28"/>
        </w:rPr>
        <w:t>Information about Customers is done by just writing the Customers name, age and gender. Whenever the Customer comes up his information is stored freshly.</w:t>
      </w:r>
    </w:p>
    <w:p w:rsidR="00686071" w:rsidRP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BFF" w:rsidRPr="00756BFF" w:rsidRDefault="00756BFF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FF">
        <w:rPr>
          <w:rFonts w:ascii="Times New Roman" w:hAnsi="Times New Roman" w:cs="Times New Roman"/>
          <w:sz w:val="28"/>
          <w:szCs w:val="28"/>
        </w:rPr>
        <w:t>Bills are generated by recording price for each facility provided to Customer on a separate sheet and at last they all are summed up.</w:t>
      </w:r>
    </w:p>
    <w:p w:rsidR="00756BFF" w:rsidRDefault="00686071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  <w:r w:rsidR="00756BFF" w:rsidRPr="00756BFF">
        <w:rPr>
          <w:rFonts w:ascii="Times New Roman" w:hAnsi="Times New Roman" w:cs="Times New Roman"/>
          <w:sz w:val="28"/>
          <w:szCs w:val="28"/>
        </w:rPr>
        <w:t>s information to Customers is generally recorded on the document, which contains Customer information. It is destroyed after some time period to decrease the paper load in the office.</w:t>
      </w:r>
    </w:p>
    <w:p w:rsidR="00CA42E4" w:rsidRPr="00756BFF" w:rsidRDefault="00CA42E4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will provide the online </w:t>
      </w:r>
      <w:r w:rsidR="00D05D09">
        <w:rPr>
          <w:rFonts w:ascii="Times New Roman" w:hAnsi="Times New Roman" w:cs="Times New Roman"/>
          <w:sz w:val="28"/>
          <w:szCs w:val="28"/>
        </w:rPr>
        <w:t>shopping</w:t>
      </w:r>
      <w:r>
        <w:rPr>
          <w:rFonts w:ascii="Times New Roman" w:hAnsi="Times New Roman" w:cs="Times New Roman"/>
          <w:sz w:val="28"/>
          <w:szCs w:val="28"/>
        </w:rPr>
        <w:t xml:space="preserve"> facility </w:t>
      </w:r>
      <w:r w:rsidR="00D05D09">
        <w:rPr>
          <w:rFonts w:ascii="Times New Roman" w:hAnsi="Times New Roman" w:cs="Times New Roman"/>
          <w:sz w:val="28"/>
          <w:szCs w:val="28"/>
        </w:rPr>
        <w:t>of the SPA products.</w:t>
      </w:r>
    </w:p>
    <w:p w:rsidR="00756BFF" w:rsidRDefault="00756BFF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D05D0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D05D09">
        <w:rPr>
          <w:rFonts w:ascii="Times New Roman" w:hAnsi="Times New Roman"/>
          <w:b/>
          <w:sz w:val="32"/>
          <w:szCs w:val="32"/>
          <w:u w:val="single"/>
        </w:rPr>
        <w:lastRenderedPageBreak/>
        <w:t>2.3 Modules:</w:t>
      </w:r>
      <w:r>
        <w:rPr>
          <w:rFonts w:ascii="Times New Roman" w:hAnsi="Times New Roman"/>
          <w:b/>
          <w:sz w:val="32"/>
          <w:szCs w:val="32"/>
          <w:u w:val="single"/>
        </w:rPr>
        <w:t>-</w:t>
      </w:r>
    </w:p>
    <w:p w:rsidR="00D05D09" w:rsidRDefault="009739B9" w:rsidP="00E563C6">
      <w:pPr>
        <w:spacing w:line="360" w:lineRule="auto"/>
        <w:ind w:firstLine="4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Appointment Book:-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Online appointment booking for weeks ahead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Automatic appointment confirmation by email and text message reminders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Booking multiple services/customers in single step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Client waiting list, including client availability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Automatic prompting if a cancellation can be filled with a client on the waiting list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Employee schedules view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Individual booking styles per employee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Integrated messaging feature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Default="009739B9" w:rsidP="00E563C6">
      <w:pPr>
        <w:spacing w:line="360" w:lineRule="auto"/>
        <w:ind w:left="460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Statistics for the number of clients and packages booked for a day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  <w:r w:rsidR="00EA0BC3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A0BC3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A0BC3">
        <w:rPr>
          <w:rFonts w:ascii="Times New Roman" w:hAnsi="Times New Roman"/>
          <w:b/>
          <w:sz w:val="32"/>
          <w:szCs w:val="32"/>
          <w:u w:val="single"/>
        </w:rPr>
        <w:t>Customer Info:-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Keeps an up-to-date customer profile, complete with birth date, address, email, and phone numbers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Records services and products purchased per client, including the date and the price charged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Stores information captured by the Point of Sale system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Calculates customer lifetime value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Default="00EA0BC3" w:rsidP="00EA0BC3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EA0BC3" w:rsidRDefault="00EA0BC3" w:rsidP="00E563C6">
      <w:pPr>
        <w:spacing w:line="360" w:lineRule="auto"/>
        <w:ind w:firstLine="45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Sales:-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Customer Check-In – contact information capture and verification, tracking of new client sources and gift certificates, advanced text input, sticky notes, one-click access to customer profile, appointment and purchase history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Customer Check-Out – integration with customer check-in, support for multiple payment methods, bar coded items, retail credit, discounts, next</w:t>
      </w:r>
      <w:r w:rsidRPr="00EA0BC3">
        <w:rPr>
          <w:rFonts w:ascii="Times New Roman" w:eastAsia="Times New Roman" w:hAnsi="Times New Roman"/>
          <w:color w:val="333333"/>
          <w:sz w:val="28"/>
          <w:szCs w:val="28"/>
        </w:rPr>
        <w:br/>
        <w:t>appointment booking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lastRenderedPageBreak/>
        <w:t>Family Check-Out allows you to choose one person to pay for a family or group of people and keeps track of each ticket until the last customer in the group is checked out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CB1B32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Fast Retail option provides a quick retail purchase where the customer name is not recorded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Default="00CB1B32" w:rsidP="00CB1B32">
      <w:pPr>
        <w:spacing w:after="0" w:line="357" w:lineRule="atLeast"/>
        <w:ind w:left="450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Pr="00CB1B32"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I</w:t>
      </w:r>
      <w:r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nventory:-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Inventory Information with advanced tracking for items sold and items used up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Ordering based on desired inventory levels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Product Labels with five styles of your choice, including laser and bar coded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Extensive Inventory &amp; Sales Reports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Complete Vendor File with salesperson contact information and order history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EA0BC3" w:rsidRDefault="00CB1B32" w:rsidP="00CB1B32">
      <w:pPr>
        <w:spacing w:after="0" w:line="357" w:lineRule="atLeast"/>
        <w:ind w:left="450"/>
        <w:textAlignment w:val="baseline"/>
        <w:rPr>
          <w:rFonts w:ascii="Arial" w:eastAsia="Times New Roman" w:hAnsi="Arial" w:cs="Arial"/>
          <w:b/>
          <w:color w:val="333333"/>
          <w:sz w:val="32"/>
          <w:szCs w:val="32"/>
          <w:u w:val="single"/>
        </w:rPr>
      </w:pPr>
    </w:p>
    <w:p w:rsidR="00EA0BC3" w:rsidRDefault="00CB1B32" w:rsidP="00E563C6">
      <w:pPr>
        <w:spacing w:line="360" w:lineRule="auto"/>
        <w:ind w:left="4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br/>
        <w:t>Email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Send email straight from the system.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Advanced delivery options to a single customer, to a group of customers or to all customers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Automatic appointment confirmations / Text Messages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Integrates with your client database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CB1B32" w:rsidP="00E563C6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Scheduled email delivery for birthdays, thank you’s, reminders and more</w:t>
      </w:r>
      <w:r w:rsidR="00E563C6">
        <w:rPr>
          <w:rFonts w:ascii="Times New Roman" w:eastAsia="Times New Roman" w:hAnsi="Times New Roman"/>
          <w:color w:val="333333"/>
          <w:sz w:val="28"/>
          <w:szCs w:val="28"/>
        </w:rPr>
        <w:t>.</w:t>
      </w:r>
      <w:r w:rsidR="00E563C6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563C6" w:rsidRPr="00E563C6"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Time-card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Records employee time in and out, including lunch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Totals hours immediately to avoid mistakes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Warns employee if they have forgotten to clock in or out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2158CF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Uses its own clock to determine time.</w:t>
      </w: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</w:p>
    <w:sectPr w:rsidR="00E563C6" w:rsidRPr="00E563C6" w:rsidSect="00CA6F02">
      <w:headerReference w:type="default" r:id="rId8"/>
      <w:footerReference w:type="default" r:id="rId9"/>
      <w:pgSz w:w="12240" w:h="15840"/>
      <w:pgMar w:top="1440" w:right="1440" w:bottom="1440" w:left="1440" w:header="576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795" w:rsidRDefault="00A16795" w:rsidP="00C65122">
      <w:pPr>
        <w:spacing w:after="0" w:line="240" w:lineRule="auto"/>
      </w:pPr>
      <w:r>
        <w:separator/>
      </w:r>
    </w:p>
  </w:endnote>
  <w:endnote w:type="continuationSeparator" w:id="1">
    <w:p w:rsidR="00A16795" w:rsidRDefault="00A16795" w:rsidP="00C6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65122" w:rsidRPr="00C65122">
      <w:tc>
        <w:tcPr>
          <w:tcW w:w="4500" w:type="pct"/>
          <w:tcBorders>
            <w:top w:val="single" w:sz="4" w:space="0" w:color="000000"/>
          </w:tcBorders>
        </w:tcPr>
        <w:p w:rsidR="00C65122" w:rsidRPr="00C65122" w:rsidRDefault="00C65122" w:rsidP="00C65122">
          <w:pPr>
            <w:pStyle w:val="Footer"/>
            <w:jc w:val="right"/>
          </w:pPr>
          <w:r w:rsidRPr="00C65122">
            <w:t>Ashish P Modi-120223131004 &amp;  Dhruvesh J Akhani-120223131006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C65122" w:rsidRPr="00C65122" w:rsidRDefault="00F14A81">
          <w:pPr>
            <w:pStyle w:val="Header"/>
            <w:rPr>
              <w:color w:val="FFFFFF"/>
            </w:rPr>
          </w:pPr>
          <w:fldSimple w:instr=" PAGE   \* MERGEFORMAT ">
            <w:r w:rsidR="002158CF" w:rsidRPr="002158CF">
              <w:rPr>
                <w:noProof/>
                <w:color w:val="FFFFFF"/>
              </w:rPr>
              <w:t>5</w:t>
            </w:r>
          </w:fldSimple>
        </w:p>
      </w:tc>
    </w:tr>
  </w:tbl>
  <w:p w:rsidR="00C65122" w:rsidRDefault="00C65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795" w:rsidRDefault="00A16795" w:rsidP="00C65122">
      <w:pPr>
        <w:spacing w:after="0" w:line="240" w:lineRule="auto"/>
      </w:pPr>
      <w:r>
        <w:separator/>
      </w:r>
    </w:p>
  </w:footnote>
  <w:footnote w:type="continuationSeparator" w:id="1">
    <w:p w:rsidR="00A16795" w:rsidRDefault="00A16795" w:rsidP="00C6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22" w:rsidRDefault="00C65122" w:rsidP="00CA6F02">
    <w:pPr>
      <w:pStyle w:val="Header"/>
      <w:spacing w:before="100" w:beforeAutospacing="1"/>
    </w:pPr>
    <w:r>
      <w:tab/>
    </w:r>
    <w:r>
      <w:tab/>
      <w:t>SPA Business/Enterprise Management System.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0DC5"/>
    <w:multiLevelType w:val="hybridMultilevel"/>
    <w:tmpl w:val="4AD67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862"/>
    <w:multiLevelType w:val="multilevel"/>
    <w:tmpl w:val="923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02877"/>
    <w:multiLevelType w:val="multilevel"/>
    <w:tmpl w:val="25E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A96965"/>
    <w:multiLevelType w:val="multilevel"/>
    <w:tmpl w:val="4686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5B2141"/>
    <w:multiLevelType w:val="multilevel"/>
    <w:tmpl w:val="C3B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C93B3E"/>
    <w:multiLevelType w:val="multilevel"/>
    <w:tmpl w:val="0A2E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ED7D7A"/>
    <w:multiLevelType w:val="multilevel"/>
    <w:tmpl w:val="269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DA5421"/>
    <w:multiLevelType w:val="multilevel"/>
    <w:tmpl w:val="88E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99218B"/>
    <w:multiLevelType w:val="hybridMultilevel"/>
    <w:tmpl w:val="B55C409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223FF"/>
    <w:rsid w:val="000C699C"/>
    <w:rsid w:val="002158CF"/>
    <w:rsid w:val="00545849"/>
    <w:rsid w:val="00551D1A"/>
    <w:rsid w:val="005956E0"/>
    <w:rsid w:val="006223FF"/>
    <w:rsid w:val="00686071"/>
    <w:rsid w:val="00756BFF"/>
    <w:rsid w:val="009739B9"/>
    <w:rsid w:val="00A16795"/>
    <w:rsid w:val="00A47399"/>
    <w:rsid w:val="00B17755"/>
    <w:rsid w:val="00C65122"/>
    <w:rsid w:val="00CA42E4"/>
    <w:rsid w:val="00CA6F02"/>
    <w:rsid w:val="00CB1B32"/>
    <w:rsid w:val="00CB1C28"/>
    <w:rsid w:val="00D05D09"/>
    <w:rsid w:val="00D55046"/>
    <w:rsid w:val="00D95085"/>
    <w:rsid w:val="00E563C6"/>
    <w:rsid w:val="00EA0BC3"/>
    <w:rsid w:val="00F14A81"/>
    <w:rsid w:val="00F575AF"/>
    <w:rsid w:val="00FC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5122"/>
    <w:pPr>
      <w:spacing w:after="240" w:line="480" w:lineRule="auto"/>
      <w:jc w:val="center"/>
    </w:pPr>
    <w:rPr>
      <w:rFonts w:eastAsia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5122"/>
    <w:rPr>
      <w:rFonts w:ascii="Calibri" w:eastAsia="Times New Roman" w:hAnsi="Calibri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22"/>
  </w:style>
  <w:style w:type="paragraph" w:styleId="Footer">
    <w:name w:val="footer"/>
    <w:basedOn w:val="Normal"/>
    <w:link w:val="FooterChar"/>
    <w:uiPriority w:val="99"/>
    <w:unhideWhenUsed/>
    <w:rsid w:val="00C6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22"/>
  </w:style>
  <w:style w:type="paragraph" w:styleId="BalloonText">
    <w:name w:val="Balloon Text"/>
    <w:basedOn w:val="Normal"/>
    <w:link w:val="BalloonTextChar"/>
    <w:uiPriority w:val="99"/>
    <w:semiHidden/>
    <w:unhideWhenUsed/>
    <w:rsid w:val="00C6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5AF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Analysi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4EAD-5DCB-48E3-8343-F98C094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Analysis Report</Template>
  <TotalTime>76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Ashish P Modi-120223131004 &amp;  Dhruvesh J Akhani-120223131006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Bhole Naath</cp:lastModifiedBy>
  <cp:revision>14</cp:revision>
  <dcterms:created xsi:type="dcterms:W3CDTF">2014-08-11T17:10:00Z</dcterms:created>
  <dcterms:modified xsi:type="dcterms:W3CDTF">2014-10-18T05:06:00Z</dcterms:modified>
</cp:coreProperties>
</file>